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E387" w14:textId="55CA35EF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B037E">
        <w:rPr>
          <w:rFonts w:ascii="Arial" w:hAnsi="Arial" w:hint="eastAsia"/>
        </w:rPr>
        <w:t>牙科医院管理系统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823775A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63A69235" w14:textId="77777777" w:rsidR="00320074" w:rsidRDefault="00320074">
      <w:pPr>
        <w:pStyle w:val="a4"/>
        <w:jc w:val="right"/>
        <w:rPr>
          <w:sz w:val="28"/>
        </w:rPr>
      </w:pPr>
    </w:p>
    <w:p w14:paraId="0843E548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93E5003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9078F4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126A845A" w14:textId="77777777">
        <w:tc>
          <w:tcPr>
            <w:tcW w:w="2304" w:type="dxa"/>
          </w:tcPr>
          <w:p w14:paraId="2F7CF7C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839ECD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140281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54E930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6A663A9E" w14:textId="77777777">
        <w:tc>
          <w:tcPr>
            <w:tcW w:w="2304" w:type="dxa"/>
          </w:tcPr>
          <w:p w14:paraId="1B643542" w14:textId="4629F238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B037E">
              <w:rPr>
                <w:rFonts w:hint="eastAsia"/>
              </w:rPr>
              <w:t>1</w:t>
            </w:r>
            <w:r w:rsidR="00DB037E">
              <w:t>7/06/2022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E5BE02B" w14:textId="493E8EDE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B037E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5B3BE7E" w14:textId="28A593F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B037E">
              <w:rPr>
                <w:rFonts w:hint="eastAsia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B9FBEC3" w14:textId="398D3B8E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B037E">
              <w:rPr>
                <w:rFonts w:hint="eastAsia"/>
              </w:rPr>
              <w:t>宫俊儒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45C5CE7E" w14:textId="77777777">
        <w:tc>
          <w:tcPr>
            <w:tcW w:w="2304" w:type="dxa"/>
          </w:tcPr>
          <w:p w14:paraId="6EE3C24C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2A1C3F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2E7930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8FF50A7" w14:textId="77777777" w:rsidR="00F03B5C" w:rsidRDefault="00F03B5C">
            <w:pPr>
              <w:pStyle w:val="Tabletext"/>
            </w:pPr>
          </w:p>
        </w:tc>
      </w:tr>
      <w:tr w:rsidR="00F03B5C" w14:paraId="080DFB1F" w14:textId="77777777">
        <w:tc>
          <w:tcPr>
            <w:tcW w:w="2304" w:type="dxa"/>
          </w:tcPr>
          <w:p w14:paraId="508F8E9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E5EAEDF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1675D5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57441D2" w14:textId="77777777" w:rsidR="00F03B5C" w:rsidRDefault="00F03B5C">
            <w:pPr>
              <w:pStyle w:val="Tabletext"/>
            </w:pPr>
          </w:p>
        </w:tc>
      </w:tr>
      <w:tr w:rsidR="00F03B5C" w14:paraId="3A9BA9A7" w14:textId="77777777">
        <w:tc>
          <w:tcPr>
            <w:tcW w:w="2304" w:type="dxa"/>
          </w:tcPr>
          <w:p w14:paraId="1B678D96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EAF653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9CBECB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F45FA2E" w14:textId="77777777" w:rsidR="00F03B5C" w:rsidRDefault="00F03B5C">
            <w:pPr>
              <w:pStyle w:val="Tabletext"/>
            </w:pPr>
          </w:p>
        </w:tc>
      </w:tr>
    </w:tbl>
    <w:p w14:paraId="00C837B9" w14:textId="77777777" w:rsidR="00F03B5C" w:rsidRDefault="00F03B5C"/>
    <w:p w14:paraId="1C0E75B2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1C5FE10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3B08D5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ACC1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E59DB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E0A19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A4008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B56A1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B340BB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71A01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3D6A8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2DD3C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216AD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0D220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DE877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FF808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F27988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92D42FB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286F524E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51B539E0" w14:textId="7FA28194" w:rsidR="00614542" w:rsidRDefault="00DB037E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在宏观尺度上测试牙科医院管理系统，发现</w:t>
      </w:r>
      <w:r>
        <w:rPr>
          <w:rFonts w:ascii="Times New Roman" w:hint="eastAsia"/>
          <w:i/>
          <w:snapToGrid/>
          <w:color w:val="0000FF"/>
        </w:rPr>
        <w:t>bug</w:t>
      </w:r>
      <w:r>
        <w:rPr>
          <w:rFonts w:ascii="Times New Roman" w:hint="eastAsia"/>
          <w:i/>
          <w:snapToGrid/>
          <w:color w:val="0000FF"/>
        </w:rPr>
        <w:t>并试图解决其中的一些。</w:t>
      </w:r>
    </w:p>
    <w:p w14:paraId="307A216A" w14:textId="1BA16800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5860AD95" w14:textId="0681A376" w:rsidR="00614542" w:rsidRDefault="00DB037E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软件工程原理第四小组作业：牙科医院管理系统项目。</w:t>
      </w:r>
    </w:p>
    <w:p w14:paraId="63CBE016" w14:textId="3B05086D" w:rsidR="00614542" w:rsidRPr="00DB037E" w:rsidRDefault="00614542" w:rsidP="00DB037E">
      <w:pPr>
        <w:pStyle w:val="2"/>
        <w:rPr>
          <w:snapToGrid/>
        </w:rPr>
      </w:pPr>
      <w:bookmarkStart w:id="3" w:name="_Toc393891303"/>
      <w:r w:rsidRPr="00DB037E">
        <w:rPr>
          <w:rFonts w:hint="eastAsia"/>
          <w:snapToGrid/>
          <w:lang w:eastAsia="en-US"/>
        </w:rPr>
        <w:t>概述</w:t>
      </w:r>
      <w:bookmarkEnd w:id="3"/>
    </w:p>
    <w:p w14:paraId="1F6099B1" w14:textId="2D647C52" w:rsidR="00614542" w:rsidRDefault="00DB037E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对系统测试用例中一系列测试结果进行表格化展示，并分析有关功能缺陷。</w:t>
      </w:r>
    </w:p>
    <w:p w14:paraId="57F4CBC7" w14:textId="77777777" w:rsidR="00F03B5C" w:rsidRDefault="00F03B5C">
      <w:pPr>
        <w:pStyle w:val="1"/>
      </w:pPr>
      <w:bookmarkStart w:id="4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4"/>
    </w:p>
    <w:p w14:paraId="653A7F23" w14:textId="4E75A73B" w:rsidR="004B0E53" w:rsidRDefault="00DB037E" w:rsidP="004B0E53">
      <w:pPr>
        <w:pStyle w:val="InfoBlue"/>
      </w:pPr>
      <w:r>
        <w:rPr>
          <w:rFonts w:hint="eastAsia"/>
        </w:rPr>
        <w:t>陆续由本人于考试周测试完成，总耗时并不长。</w:t>
      </w:r>
    </w:p>
    <w:p w14:paraId="102C467F" w14:textId="77777777" w:rsidR="004B0E53" w:rsidRDefault="004B0E53" w:rsidP="004B0E53">
      <w:pPr>
        <w:pStyle w:val="1"/>
      </w:pPr>
      <w:bookmarkStart w:id="5" w:name="_Toc393891305"/>
      <w:r>
        <w:rPr>
          <w:rFonts w:hint="eastAsia"/>
        </w:rPr>
        <w:t>测试环境</w:t>
      </w:r>
      <w:bookmarkEnd w:id="5"/>
    </w:p>
    <w:p w14:paraId="0D993561" w14:textId="55CA1F9A" w:rsidR="00F03B5C" w:rsidRDefault="00DB037E" w:rsidP="00B01E70">
      <w:pPr>
        <w:pStyle w:val="InfoBlue"/>
      </w:pPr>
      <w:r>
        <w:t>W</w:t>
      </w:r>
      <w:r>
        <w:rPr>
          <w:rFonts w:hint="eastAsia"/>
        </w:rPr>
        <w:t>indows</w:t>
      </w:r>
      <w:r w:rsidR="003E69AD">
        <w:t xml:space="preserve"> 10</w:t>
      </w:r>
      <w:r>
        <w:rPr>
          <w:rFonts w:hint="eastAsia"/>
        </w:rPr>
        <w:t>操作系统</w:t>
      </w:r>
    </w:p>
    <w:p w14:paraId="49A18967" w14:textId="77777777" w:rsidR="00B01E70" w:rsidRDefault="00B01E70" w:rsidP="00B01E70">
      <w:pPr>
        <w:pStyle w:val="1"/>
      </w:pPr>
      <w:bookmarkStart w:id="6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6"/>
    </w:p>
    <w:p w14:paraId="76027047" w14:textId="492EB68C" w:rsidR="003E69AD" w:rsidRDefault="003E69AD" w:rsidP="003E69AD">
      <w:pPr>
        <w:pStyle w:val="InfoBlue"/>
      </w:pPr>
      <w:r>
        <w:rPr>
          <w:rFonts w:hint="eastAsia"/>
        </w:rPr>
        <w:t>时间原因测试用例较少，覆盖面不够大。且由于技术原因，许多测试没有执行。测试结果如图所示：</w:t>
      </w:r>
    </w:p>
    <w:p w14:paraId="70E1E380" w14:textId="6DBA8920" w:rsidR="00B01E70" w:rsidRDefault="003E69AD" w:rsidP="003E69AD">
      <w:pPr>
        <w:pStyle w:val="a9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05AAACA4" wp14:editId="7FADC1A0">
            <wp:extent cx="5776461" cy="1928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87CF" w14:textId="599F0AA1" w:rsidR="00B01E70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7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7"/>
    </w:p>
    <w:p w14:paraId="4567AAA3" w14:textId="77777777" w:rsidR="00B072D6" w:rsidRPr="00B072D6" w:rsidRDefault="00B072D6" w:rsidP="00B072D6">
      <w:pPr>
        <w:rPr>
          <w:rFonts w:hint="eastAsia"/>
        </w:rPr>
      </w:pPr>
    </w:p>
    <w:p w14:paraId="27E280D4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775175D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056D8E12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220E162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17518C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5443999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40687B9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035A371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3700EC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3971BE1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5B95305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29F2A834" w14:textId="77777777" w:rsidTr="00BF6954">
        <w:tc>
          <w:tcPr>
            <w:tcW w:w="993" w:type="dxa"/>
            <w:vMerge w:val="restart"/>
          </w:tcPr>
          <w:p w14:paraId="56F00F0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27E1647" w14:textId="4DA736F5" w:rsidR="00955DC2" w:rsidRPr="00BF6954" w:rsidRDefault="00FC25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挂号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/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退号</w:t>
            </w:r>
            <w:proofErr w:type="gramEnd"/>
          </w:p>
        </w:tc>
        <w:tc>
          <w:tcPr>
            <w:tcW w:w="979" w:type="dxa"/>
          </w:tcPr>
          <w:p w14:paraId="4A29703E" w14:textId="5F74E9DA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2C3DB2F" w14:textId="3C3B1342" w:rsidR="00955DC2" w:rsidRPr="00BF11EB" w:rsidRDefault="00FC25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％</w:t>
            </w:r>
          </w:p>
        </w:tc>
        <w:tc>
          <w:tcPr>
            <w:tcW w:w="1112" w:type="dxa"/>
          </w:tcPr>
          <w:p w14:paraId="1EBC59B1" w14:textId="5AC2D7CA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AC996F2" w14:textId="423BC5C1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14:paraId="62B08BDE" w14:textId="32A74888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A7B7C80" w14:textId="77777777" w:rsidTr="00BF6954">
        <w:tc>
          <w:tcPr>
            <w:tcW w:w="993" w:type="dxa"/>
            <w:vMerge/>
          </w:tcPr>
          <w:p w14:paraId="5D2BA39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2FA361" w14:textId="0B30A996" w:rsidR="00955DC2" w:rsidRPr="00BF6954" w:rsidRDefault="00FC25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/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14:paraId="349BC40A" w14:textId="64E6936A" w:rsidR="00955DC2" w:rsidRPr="00BF11EB" w:rsidRDefault="00FC25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6BC7A97" w14:textId="087BFF41" w:rsidR="00955DC2" w:rsidRPr="00BF11EB" w:rsidRDefault="00FC25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7B7CD39" w14:textId="17FC1FEE" w:rsidR="00955DC2" w:rsidRPr="00BF11EB" w:rsidRDefault="00FC25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148B96F" w14:textId="3E61B398" w:rsidR="00955DC2" w:rsidRPr="00BF11EB" w:rsidRDefault="00FC25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DFE93DD" w14:textId="561C00CC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AA2D189" w14:textId="77777777" w:rsidTr="00BF6954">
        <w:tc>
          <w:tcPr>
            <w:tcW w:w="993" w:type="dxa"/>
            <w:vMerge/>
          </w:tcPr>
          <w:p w14:paraId="3E63F91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C56CE5B" w14:textId="4618A970" w:rsidR="00955DC2" w:rsidRPr="00BF6954" w:rsidRDefault="00B072D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查看信息</w:t>
            </w:r>
          </w:p>
        </w:tc>
        <w:tc>
          <w:tcPr>
            <w:tcW w:w="979" w:type="dxa"/>
          </w:tcPr>
          <w:p w14:paraId="49372FFB" w14:textId="3B291191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65388F7E" w14:textId="436B805C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5E5B069" w14:textId="0E281674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7AD8B9B" w14:textId="10A51D09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7D17C8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64EEF0B2" w14:textId="77777777" w:rsidTr="00BF6954">
        <w:tc>
          <w:tcPr>
            <w:tcW w:w="993" w:type="dxa"/>
            <w:vMerge/>
          </w:tcPr>
          <w:p w14:paraId="134D38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4862E1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AA3A948" w14:textId="59F6BF18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73A22970" w14:textId="0CCE32C3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F1C9850" w14:textId="5D7E1869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70BFAD1" w14:textId="3C4601FE" w:rsidR="00955DC2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20%</w:t>
            </w:r>
          </w:p>
        </w:tc>
        <w:tc>
          <w:tcPr>
            <w:tcW w:w="1116" w:type="dxa"/>
          </w:tcPr>
          <w:p w14:paraId="21A2284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11AF9C7E" w14:textId="77777777" w:rsidTr="00BF6954">
        <w:tc>
          <w:tcPr>
            <w:tcW w:w="993" w:type="dxa"/>
            <w:vMerge w:val="restart"/>
          </w:tcPr>
          <w:p w14:paraId="3D94C783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0FB6C72E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203FA56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1DA7B226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456A2DDA" w14:textId="6F9F9325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56DDA11" w14:textId="6C9D2A76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25377CC" w14:textId="6472DD5D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7279ABC" w14:textId="25A3133A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567FF07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158E61E9" w14:textId="77777777" w:rsidTr="00BF6954">
        <w:tc>
          <w:tcPr>
            <w:tcW w:w="993" w:type="dxa"/>
            <w:vMerge/>
          </w:tcPr>
          <w:p w14:paraId="1913454C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3563EF1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6EB95E38" w14:textId="7C2554C2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8606CCC" w14:textId="122E5370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63AC207" w14:textId="1643AC15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73239F2" w14:textId="3D2D648A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E5C39D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72B55440" w14:textId="77777777" w:rsidTr="00BF6954">
        <w:tc>
          <w:tcPr>
            <w:tcW w:w="993" w:type="dxa"/>
            <w:vMerge/>
          </w:tcPr>
          <w:p w14:paraId="124EF580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A2CD868" w14:textId="3665F0F2" w:rsidR="00773B16" w:rsidRPr="00BF6954" w:rsidRDefault="00B072D6" w:rsidP="00B072D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14:paraId="257714BB" w14:textId="1176E3D8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46302A7" w14:textId="5713F4E0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569ADC3" w14:textId="033686E7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23BFDAA" w14:textId="267B1C14" w:rsidR="00773B16" w:rsidRPr="00BF11EB" w:rsidRDefault="00B072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6" w:type="dxa"/>
          </w:tcPr>
          <w:p w14:paraId="527F24D8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29D46A52" w14:textId="77777777" w:rsidTr="00BF6954">
        <w:tc>
          <w:tcPr>
            <w:tcW w:w="993" w:type="dxa"/>
            <w:vMerge/>
          </w:tcPr>
          <w:p w14:paraId="316E0DAB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60F1AAE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6C7F82F0" w14:textId="5BF0F931" w:rsidR="00773B16" w:rsidRDefault="00B072D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1116" w:type="dxa"/>
          </w:tcPr>
          <w:p w14:paraId="72CF2972" w14:textId="77BADB44" w:rsidR="00773B16" w:rsidRDefault="00B072D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14:paraId="1075E8C9" w14:textId="567ABBEF" w:rsidR="00773B16" w:rsidRDefault="00B072D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14:paraId="16702FED" w14:textId="2281CE66" w:rsidR="00773B16" w:rsidRDefault="00B072D6" w:rsidP="00955DC2">
            <w:pPr>
              <w:spacing w:after="120"/>
              <w:jc w:val="center"/>
              <w:rPr>
                <w:rFonts w:ascii="Times New Roman" w:hint="eastAsia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  <w:r>
              <w:rPr>
                <w:rFonts w:ascii="Times New Roman"/>
                <w:i/>
                <w:snapToGrid/>
                <w:color w:val="0000FF"/>
              </w:rPr>
              <w:t>3%</w:t>
            </w:r>
          </w:p>
        </w:tc>
        <w:tc>
          <w:tcPr>
            <w:tcW w:w="1116" w:type="dxa"/>
          </w:tcPr>
          <w:p w14:paraId="68EB66D2" w14:textId="77777777"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2616F99E" w14:textId="77777777" w:rsidTr="00BF6954">
        <w:tc>
          <w:tcPr>
            <w:tcW w:w="993" w:type="dxa"/>
          </w:tcPr>
          <w:p w14:paraId="54FF9212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B93A4E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A2A7FD3" w14:textId="64C74204" w:rsidR="00955DC2" w:rsidRDefault="00B072D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14:paraId="6B767AD2" w14:textId="7C08D347" w:rsidR="00955DC2" w:rsidRDefault="00B072D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14:paraId="3B52BAD5" w14:textId="799E5136" w:rsidR="00955DC2" w:rsidRDefault="00B072D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14:paraId="6FD6509F" w14:textId="13569F11" w:rsidR="00955DC2" w:rsidRDefault="00B072D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5%</w:t>
            </w:r>
          </w:p>
        </w:tc>
        <w:tc>
          <w:tcPr>
            <w:tcW w:w="1116" w:type="dxa"/>
          </w:tcPr>
          <w:p w14:paraId="0BDFDC66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5A72DD97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3ABD6BB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8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8"/>
    </w:p>
    <w:p w14:paraId="6CD6ADDC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1168A4A8" w14:textId="77777777" w:rsidTr="007614BC">
        <w:tc>
          <w:tcPr>
            <w:tcW w:w="1596" w:type="dxa"/>
            <w:shd w:val="clear" w:color="auto" w:fill="E7E6E6" w:themeFill="background2"/>
          </w:tcPr>
          <w:p w14:paraId="02D8B1A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4E2440B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5FD284C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2A3D3CF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A585B5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AB51EB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794B0CB" w14:textId="77777777" w:rsidTr="007614BC">
        <w:tc>
          <w:tcPr>
            <w:tcW w:w="1596" w:type="dxa"/>
          </w:tcPr>
          <w:p w14:paraId="768187D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2450F88" w14:textId="5254D38F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E71B8BD" w14:textId="342E3FCD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14:paraId="3BC8E674" w14:textId="6D526905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253DC809" w14:textId="0D93E4F2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E2FB738" w14:textId="7D5C206C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</w:tr>
      <w:tr w:rsidR="00B90DCB" w14:paraId="75F2F79D" w14:textId="77777777" w:rsidTr="007614BC">
        <w:tc>
          <w:tcPr>
            <w:tcW w:w="1596" w:type="dxa"/>
          </w:tcPr>
          <w:p w14:paraId="3E4F203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7C945205" w14:textId="1B44E666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611B7ACE" w14:textId="0A68AF23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％</w:t>
            </w:r>
          </w:p>
        </w:tc>
        <w:tc>
          <w:tcPr>
            <w:tcW w:w="1438" w:type="dxa"/>
          </w:tcPr>
          <w:p w14:paraId="76432DBD" w14:textId="2224175E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％</w:t>
            </w:r>
          </w:p>
        </w:tc>
        <w:tc>
          <w:tcPr>
            <w:tcW w:w="1439" w:type="dxa"/>
          </w:tcPr>
          <w:p w14:paraId="0A3EA400" w14:textId="5DA12479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20263CB0" w14:textId="2000D71D" w:rsidR="00B90DCB" w:rsidRPr="007F35AF" w:rsidRDefault="003E69A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％</w:t>
            </w:r>
          </w:p>
        </w:tc>
      </w:tr>
    </w:tbl>
    <w:p w14:paraId="05122D69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2564D3DD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8207A09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9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9"/>
    </w:p>
    <w:p w14:paraId="0BA55D20" w14:textId="2C71FF2A" w:rsidR="00A6368F" w:rsidRPr="003E69AD" w:rsidRDefault="00A6368F" w:rsidP="003E69AD">
      <w:pPr>
        <w:pStyle w:val="2"/>
        <w:rPr>
          <w:rFonts w:ascii="Arial" w:hAnsi="Arial" w:hint="eastAsia"/>
          <w:snapToGrid/>
          <w:lang w:eastAsia="en-US"/>
        </w:rPr>
      </w:pPr>
      <w:bookmarkStart w:id="10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0"/>
    </w:p>
    <w:p w14:paraId="61F242DB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60C4BB13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5FBB3A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428A30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604143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587A04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F1C7CA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2E75A6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084EB5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644C64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777EE61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F00BC5C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A46FF81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6E4E756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99F1E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A2C3A" w14:textId="59803551" w:rsidR="009C7261" w:rsidRPr="007F35AF" w:rsidRDefault="00FC25B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56F4" w14:textId="568C97C9" w:rsidR="009C7261" w:rsidRPr="007F35AF" w:rsidRDefault="00FC25B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BD15" w14:textId="0022A288" w:rsidR="009C7261" w:rsidRPr="007F35AF" w:rsidRDefault="00FC25B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挂号功能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D041" w14:textId="44634BBB" w:rsidR="009C7261" w:rsidRPr="007F35AF" w:rsidRDefault="00FC25B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极端情形下网站崩溃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30BE" w14:textId="1706BEC4" w:rsidR="009C7261" w:rsidRPr="007F35AF" w:rsidRDefault="00FC25B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极高频率的挂号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/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退号操作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导致网站崩溃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CEC7" w14:textId="0B0281FD" w:rsidR="009C7261" w:rsidRPr="007F35AF" w:rsidRDefault="00FC25B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9</w:t>
            </w:r>
          </w:p>
        </w:tc>
      </w:tr>
    </w:tbl>
    <w:p w14:paraId="131B55F4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ABD1CA8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6401072F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67D921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6A59FAB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18F3CBBF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5BDC17A1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25837300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EDF95FA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22895C88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0AAF968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D2EEA6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5BE322B8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3B7DA9D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1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1"/>
    </w:p>
    <w:p w14:paraId="5B89C631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7BEF711A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F852AF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2CDB4B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89AEE2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AAE486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B1D284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8A026B5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2F9B695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0DE613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E45960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E99C3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B19D21A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2E8D5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0CEB" w14:textId="08A40CD9" w:rsidR="00D7790C" w:rsidRPr="00790B3E" w:rsidRDefault="00FC25B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6F88" w14:textId="17909202" w:rsidR="00D7790C" w:rsidRPr="00790B3E" w:rsidRDefault="00FC25B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9E48" w14:textId="0EDA8200" w:rsidR="00D7790C" w:rsidRPr="00790B3E" w:rsidRDefault="00FC25B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兼容性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FCE3" w14:textId="162EFED6" w:rsidR="00D7790C" w:rsidRPr="00790B3E" w:rsidRDefault="00FC25B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兼容缺陷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43F0" w14:textId="781B94C7" w:rsidR="00D7790C" w:rsidRPr="00790B3E" w:rsidRDefault="00FC25B2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只支持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windows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系统访问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4639" w14:textId="6AD9770D" w:rsidR="00D7790C" w:rsidRPr="00790B3E" w:rsidRDefault="00FC25B2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color w:val="000000"/>
                <w:sz w:val="21"/>
                <w:szCs w:val="21"/>
              </w:rPr>
              <w:t>8</w:t>
            </w:r>
          </w:p>
        </w:tc>
      </w:tr>
    </w:tbl>
    <w:p w14:paraId="75CF65B7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307E173D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04E5F71" w14:textId="77777777" w:rsidR="00F03B5C" w:rsidRDefault="00625BB9">
      <w:pPr>
        <w:pStyle w:val="1"/>
      </w:pPr>
      <w:bookmarkStart w:id="12" w:name="_Toc393891312"/>
      <w:r>
        <w:rPr>
          <w:rFonts w:hint="eastAsia"/>
        </w:rPr>
        <w:t>测试结论与建议</w:t>
      </w:r>
      <w:bookmarkEnd w:id="12"/>
    </w:p>
    <w:p w14:paraId="09B05B8E" w14:textId="12F9BE86" w:rsidR="00F03B5C" w:rsidRDefault="00F03B5C" w:rsidP="00B072D6">
      <w:pPr>
        <w:pStyle w:val="InfoBlue"/>
        <w:ind w:left="0"/>
      </w:pPr>
    </w:p>
    <w:p w14:paraId="120ECFA8" w14:textId="6D138B4C" w:rsidR="00B072D6" w:rsidRDefault="00B072D6" w:rsidP="00B072D6">
      <w:pPr>
        <w:pStyle w:val="a9"/>
      </w:pPr>
      <w:r>
        <w:rPr>
          <w:rFonts w:hint="eastAsia"/>
        </w:rPr>
        <w:t>本次测试规模小，且十分草率，暴露出的问题暂时也没有很好的解决办法。</w:t>
      </w:r>
    </w:p>
    <w:p w14:paraId="21D3E5F6" w14:textId="4EA6277E" w:rsidR="00B072D6" w:rsidRDefault="00B072D6" w:rsidP="00B072D6">
      <w:pPr>
        <w:pStyle w:val="a9"/>
      </w:pPr>
      <w:r>
        <w:rPr>
          <w:rFonts w:hint="eastAsia"/>
        </w:rPr>
        <w:t>小学期课程会学习移动端/小程序的适用模式，或许可以解决兼容性问题。</w:t>
      </w:r>
    </w:p>
    <w:p w14:paraId="62BC1299" w14:textId="5845BA55" w:rsidR="00B072D6" w:rsidRPr="00B072D6" w:rsidRDefault="00B072D6" w:rsidP="00B072D6">
      <w:pPr>
        <w:pStyle w:val="a9"/>
        <w:rPr>
          <w:rFonts w:hint="eastAsia"/>
        </w:rPr>
      </w:pPr>
      <w:r>
        <w:rPr>
          <w:rFonts w:hint="eastAsia"/>
        </w:rPr>
        <w:t>在极端访问情况下，网站的崩溃或许与服务资源有关。租用服务器访问或许可以改良这一缺陷。</w:t>
      </w:r>
    </w:p>
    <w:sectPr w:rsidR="00B072D6" w:rsidRPr="00B072D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BA59" w14:textId="77777777" w:rsidR="0034632C" w:rsidRDefault="0034632C">
      <w:r>
        <w:separator/>
      </w:r>
    </w:p>
  </w:endnote>
  <w:endnote w:type="continuationSeparator" w:id="0">
    <w:p w14:paraId="12E0DB62" w14:textId="77777777" w:rsidR="0034632C" w:rsidRDefault="0034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289D6A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61057B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1BF915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2F5359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A08C36C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3A71" w14:textId="77777777" w:rsidR="0034632C" w:rsidRDefault="0034632C">
      <w:r>
        <w:separator/>
      </w:r>
    </w:p>
  </w:footnote>
  <w:footnote w:type="continuationSeparator" w:id="0">
    <w:p w14:paraId="06A7F36B" w14:textId="77777777" w:rsidR="0034632C" w:rsidRDefault="00346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923C" w14:textId="77777777" w:rsidR="00D67C01" w:rsidRDefault="00D67C01">
    <w:pPr>
      <w:rPr>
        <w:sz w:val="24"/>
      </w:rPr>
    </w:pPr>
  </w:p>
  <w:p w14:paraId="288DEB87" w14:textId="77777777" w:rsidR="00D67C01" w:rsidRDefault="00D67C01">
    <w:pPr>
      <w:pBdr>
        <w:top w:val="single" w:sz="6" w:space="1" w:color="auto"/>
      </w:pBdr>
      <w:rPr>
        <w:sz w:val="24"/>
      </w:rPr>
    </w:pPr>
  </w:p>
  <w:p w14:paraId="67916AD0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0BBA66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49EC568C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6CA26A1" w14:textId="77777777" w:rsidTr="00D24DCF">
      <w:tc>
        <w:tcPr>
          <w:tcW w:w="6379" w:type="dxa"/>
        </w:tcPr>
        <w:p w14:paraId="2EEE0C8F" w14:textId="1132E3F9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DB037E">
            <w:rPr>
              <w:rFonts w:ascii="Times New Roman" w:hint="eastAsia"/>
            </w:rPr>
            <w:t>牙科医院管理系统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64958C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60447480" w14:textId="77777777" w:rsidTr="00D24DCF">
      <w:tc>
        <w:tcPr>
          <w:tcW w:w="6379" w:type="dxa"/>
        </w:tcPr>
        <w:p w14:paraId="6438B13F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F4B804" w14:textId="4EE7049C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DB037E">
            <w:rPr>
              <w:rFonts w:ascii="Times New Roman"/>
              <w:noProof/>
            </w:rPr>
            <w:t>17/06/2022</w:t>
          </w:r>
          <w:r>
            <w:rPr>
              <w:rFonts w:ascii="Times New Roman"/>
              <w:noProof/>
            </w:rPr>
            <w:t>&gt;</w:t>
          </w:r>
        </w:p>
      </w:tc>
    </w:tr>
  </w:tbl>
  <w:p w14:paraId="3D3646D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3740304">
    <w:abstractNumId w:val="0"/>
  </w:num>
  <w:num w:numId="2" w16cid:durableId="1038355105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35498861">
    <w:abstractNumId w:val="10"/>
  </w:num>
  <w:num w:numId="4" w16cid:durableId="1847086458">
    <w:abstractNumId w:val="21"/>
  </w:num>
  <w:num w:numId="5" w16cid:durableId="1356543414">
    <w:abstractNumId w:val="15"/>
  </w:num>
  <w:num w:numId="6" w16cid:durableId="1894661286">
    <w:abstractNumId w:val="14"/>
  </w:num>
  <w:num w:numId="7" w16cid:durableId="20119840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84557476">
    <w:abstractNumId w:val="2"/>
  </w:num>
  <w:num w:numId="9" w16cid:durableId="1579900513">
    <w:abstractNumId w:val="20"/>
  </w:num>
  <w:num w:numId="10" w16cid:durableId="290599221">
    <w:abstractNumId w:val="3"/>
  </w:num>
  <w:num w:numId="11" w16cid:durableId="715205537">
    <w:abstractNumId w:val="11"/>
  </w:num>
  <w:num w:numId="12" w16cid:durableId="886990334">
    <w:abstractNumId w:val="9"/>
  </w:num>
  <w:num w:numId="13" w16cid:durableId="182282528">
    <w:abstractNumId w:val="19"/>
  </w:num>
  <w:num w:numId="14" w16cid:durableId="586499737">
    <w:abstractNumId w:val="8"/>
  </w:num>
  <w:num w:numId="15" w16cid:durableId="1386099510">
    <w:abstractNumId w:val="5"/>
  </w:num>
  <w:num w:numId="16" w16cid:durableId="1540581381">
    <w:abstractNumId w:val="18"/>
  </w:num>
  <w:num w:numId="17" w16cid:durableId="101463165">
    <w:abstractNumId w:val="13"/>
  </w:num>
  <w:num w:numId="18" w16cid:durableId="1954508522">
    <w:abstractNumId w:val="6"/>
  </w:num>
  <w:num w:numId="19" w16cid:durableId="266279249">
    <w:abstractNumId w:val="12"/>
  </w:num>
  <w:num w:numId="20" w16cid:durableId="740518879">
    <w:abstractNumId w:val="7"/>
  </w:num>
  <w:num w:numId="21" w16cid:durableId="1254241974">
    <w:abstractNumId w:val="16"/>
  </w:num>
  <w:num w:numId="22" w16cid:durableId="1937403835">
    <w:abstractNumId w:val="17"/>
  </w:num>
  <w:num w:numId="23" w16cid:durableId="2075929015">
    <w:abstractNumId w:val="0"/>
  </w:num>
  <w:num w:numId="24" w16cid:durableId="1671180255">
    <w:abstractNumId w:val="4"/>
  </w:num>
  <w:num w:numId="25" w16cid:durableId="1357805628">
    <w:abstractNumId w:val="22"/>
  </w:num>
  <w:num w:numId="26" w16cid:durableId="34394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4632C"/>
    <w:rsid w:val="0035274A"/>
    <w:rsid w:val="003A09BF"/>
    <w:rsid w:val="003B6ADF"/>
    <w:rsid w:val="003E69AD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072D6"/>
    <w:rsid w:val="00B274D4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4ED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B037E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0F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E0391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20</TotalTime>
  <Pages>6</Pages>
  <Words>351</Words>
  <Characters>2003</Characters>
  <Application>Microsoft Office Word</Application>
  <DocSecurity>0</DocSecurity>
  <Lines>16</Lines>
  <Paragraphs>4</Paragraphs>
  <ScaleCrop>false</ScaleCrop>
  <Company>&lt;SJTU&gt;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东方 灭</cp:lastModifiedBy>
  <cp:revision>3</cp:revision>
  <dcterms:created xsi:type="dcterms:W3CDTF">2022-06-17T16:19:00Z</dcterms:created>
  <dcterms:modified xsi:type="dcterms:W3CDTF">2022-06-17T16:55:00Z</dcterms:modified>
</cp:coreProperties>
</file>